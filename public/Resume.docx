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2AEC" w14:textId="77777777" w:rsidR="000978A4" w:rsidRDefault="000978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011" w:type="dxa"/>
        <w:tblInd w:w="-1080" w:type="dxa"/>
        <w:tblLayout w:type="fixed"/>
        <w:tblLook w:val="0400" w:firstRow="0" w:lastRow="0" w:firstColumn="0" w:lastColumn="0" w:noHBand="0" w:noVBand="1"/>
      </w:tblPr>
      <w:tblGrid>
        <w:gridCol w:w="1731"/>
        <w:gridCol w:w="6548"/>
        <w:gridCol w:w="473"/>
        <w:gridCol w:w="2259"/>
      </w:tblGrid>
      <w:tr w:rsidR="000978A4" w14:paraId="30A30890" w14:textId="77777777">
        <w:tc>
          <w:tcPr>
            <w:tcW w:w="1731" w:type="dxa"/>
          </w:tcPr>
          <w:p w14:paraId="761A69B0" w14:textId="77777777" w:rsidR="000978A4" w:rsidRDefault="00097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0" w:type="dxa"/>
            <w:gridSpan w:val="3"/>
          </w:tcPr>
          <w:p w14:paraId="6E55697D" w14:textId="77777777" w:rsidR="000978A4" w:rsidRDefault="00000000">
            <w:pPr>
              <w:pStyle w:val="Title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Misael Aguayo</w:t>
            </w:r>
          </w:p>
          <w:p w14:paraId="5DBCD778" w14:textId="77777777" w:rsidR="000978A4" w:rsidRDefault="00000000">
            <w:pPr>
              <w:pBdr>
                <w:top w:val="nil"/>
                <w:left w:val="nil"/>
                <w:bottom w:val="single" w:sz="4" w:space="6" w:color="000000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Plano, Tx 75074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(956)407-2984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aguayo.misael@gmail.com</w:t>
            </w:r>
          </w:p>
        </w:tc>
      </w:tr>
      <w:tr w:rsidR="000978A4" w14:paraId="1AAC8723" w14:textId="77777777">
        <w:tc>
          <w:tcPr>
            <w:tcW w:w="1731" w:type="dxa"/>
          </w:tcPr>
          <w:p w14:paraId="798C3A5A" w14:textId="77777777" w:rsidR="000978A4" w:rsidRDefault="000978A4">
            <w:pPr>
              <w:pStyle w:val="Heading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0" w:type="dxa"/>
            <w:gridSpan w:val="3"/>
          </w:tcPr>
          <w:p w14:paraId="13A777D3" w14:textId="77777777" w:rsidR="000978A4" w:rsidRDefault="00097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78A4" w14:paraId="2100A27B" w14:textId="77777777">
        <w:trPr>
          <w:trHeight w:val="723"/>
        </w:trPr>
        <w:tc>
          <w:tcPr>
            <w:tcW w:w="1731" w:type="dxa"/>
          </w:tcPr>
          <w:p w14:paraId="67C90701" w14:textId="77777777" w:rsidR="000978A4" w:rsidRDefault="00000000">
            <w:pPr>
              <w:pStyle w:val="Heading1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Education</w:t>
            </w:r>
          </w:p>
        </w:tc>
        <w:tc>
          <w:tcPr>
            <w:tcW w:w="6548" w:type="dxa"/>
          </w:tcPr>
          <w:p w14:paraId="261EA188" w14:textId="77777777" w:rsidR="000978A4" w:rsidRDefault="00000000">
            <w:pPr>
              <w:pStyle w:val="Heading1"/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Bachelor of Science in Computer Science</w:t>
            </w:r>
          </w:p>
          <w:p w14:paraId="0027B507" w14:textId="77777777" w:rsidR="000978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Texas Tech University</w:t>
            </w:r>
          </w:p>
          <w:p w14:paraId="0E58801F" w14:textId="77777777" w:rsidR="000978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GPA: 3.62</w:t>
            </w:r>
          </w:p>
        </w:tc>
        <w:tc>
          <w:tcPr>
            <w:tcW w:w="2732" w:type="dxa"/>
            <w:gridSpan w:val="2"/>
          </w:tcPr>
          <w:p w14:paraId="7437F00A" w14:textId="77777777" w:rsidR="000978A4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May 2019</w:t>
            </w:r>
          </w:p>
        </w:tc>
      </w:tr>
      <w:tr w:rsidR="000978A4" w14:paraId="1EEBA231" w14:textId="77777777">
        <w:trPr>
          <w:trHeight w:val="5715"/>
        </w:trPr>
        <w:tc>
          <w:tcPr>
            <w:tcW w:w="1731" w:type="dxa"/>
          </w:tcPr>
          <w:p w14:paraId="3066157D" w14:textId="77777777" w:rsidR="000978A4" w:rsidRDefault="000000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Experience</w:t>
            </w:r>
          </w:p>
        </w:tc>
        <w:tc>
          <w:tcPr>
            <w:tcW w:w="6548" w:type="dxa"/>
          </w:tcPr>
          <w:p w14:paraId="575316DA" w14:textId="77777777" w:rsidR="000978A4" w:rsidRDefault="00097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E0805E4" w14:textId="5509C07D" w:rsidR="000978A4" w:rsidRPr="00BC6BC4" w:rsidRDefault="00000000" w:rsidP="00BC6B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Headstorm – Senior Consultant</w:t>
            </w:r>
          </w:p>
          <w:p w14:paraId="74D6D956" w14:textId="08DF2298" w:rsidR="000978A4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Worked with </w:t>
            </w:r>
            <w:r w:rsidR="00BC6BC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C#,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Typescript, Django, </w:t>
            </w:r>
            <w:r w:rsidR="00BC6BC4">
              <w:rPr>
                <w:rFonts w:ascii="Times New Roman" w:eastAsia="Times New Roman" w:hAnsi="Times New Roman" w:cs="Times New Roman"/>
                <w:sz w:val="22"/>
                <w:szCs w:val="22"/>
              </w:rPr>
              <w:t>React, and Docker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to create responsive web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application</w:t>
            </w:r>
            <w:r w:rsidR="00BC6BC4">
              <w:rPr>
                <w:rFonts w:ascii="Times New Roman" w:eastAsia="Times New Roman" w:hAnsi="Times New Roman" w:cs="Times New Roman"/>
                <w:sz w:val="22"/>
                <w:szCs w:val="22"/>
              </w:rPr>
              <w:t>s</w:t>
            </w:r>
            <w:proofErr w:type="gramEnd"/>
          </w:p>
          <w:p w14:paraId="4D52B83F" w14:textId="21FB022E" w:rsidR="00BC6BC4" w:rsidRDefault="00BC6BC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Participated in cyber security and software architecture special interest groups</w:t>
            </w:r>
          </w:p>
          <w:p w14:paraId="715CAC74" w14:textId="77777777" w:rsidR="000978A4" w:rsidRDefault="00097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B50D3DB" w14:textId="77777777" w:rsidR="000978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Texas Instruments – Application Developer</w:t>
            </w:r>
          </w:p>
          <w:p w14:paraId="36DC39D2" w14:textId="77777777" w:rsidR="000978A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Linux, Spring MVC, Python, Oracle SQL, Apache Tomcat, Maven, React</w:t>
            </w:r>
          </w:p>
          <w:p w14:paraId="39A30F25" w14:textId="77777777" w:rsidR="000978A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Decreased runtime of SQL data extracts</w:t>
            </w:r>
          </w:p>
          <w:p w14:paraId="3F88E0D3" w14:textId="77777777" w:rsidR="000978A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Created Java program to remotely print labels to factory via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web</w:t>
            </w:r>
            <w:proofErr w:type="gramEnd"/>
          </w:p>
          <w:p w14:paraId="0125C517" w14:textId="77777777" w:rsidR="000978A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Created Spring Boot report to track factory material real time and projection for end of day. Utilized Spring Boot and React</w:t>
            </w:r>
          </w:p>
          <w:p w14:paraId="2106ACF1" w14:textId="77777777" w:rsidR="000978A4" w:rsidRDefault="000978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18256C20" w14:textId="77777777" w:rsidR="000978A4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Texas Instruments – Information Technology Intern</w:t>
            </w:r>
          </w:p>
          <w:p w14:paraId="6EB1CD0B" w14:textId="77777777" w:rsidR="000978A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Created full-stack web applet solutions for clients in TI utilizing Spring MVC as well as database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management</w:t>
            </w:r>
            <w:proofErr w:type="gramEnd"/>
          </w:p>
          <w:p w14:paraId="36141725" w14:textId="77777777" w:rsidR="000978A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Utilized tools such as Oracle Database, Spring MVC, Maven, Microsoft SQL Server, Apache Tomcat, WinSCP</w:t>
            </w:r>
          </w:p>
        </w:tc>
        <w:tc>
          <w:tcPr>
            <w:tcW w:w="2732" w:type="dxa"/>
            <w:gridSpan w:val="2"/>
          </w:tcPr>
          <w:p w14:paraId="3BC8B724" w14:textId="77777777" w:rsidR="000978A4" w:rsidRDefault="000978A4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E26AB9C" w14:textId="77777777" w:rsidR="000978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October 2021 - </w:t>
            </w:r>
          </w:p>
          <w:p w14:paraId="4C9236BE" w14:textId="77777777" w:rsidR="000978A4" w:rsidRDefault="00097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04B0445" w14:textId="77777777" w:rsidR="000978A4" w:rsidRDefault="00097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8EF9E75" w14:textId="77777777" w:rsidR="000978A4" w:rsidRDefault="00097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B9EF514" w14:textId="77777777" w:rsidR="000978A4" w:rsidRDefault="00097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C2CBC6F" w14:textId="77777777" w:rsidR="000978A4" w:rsidRDefault="00097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B45C2B2" w14:textId="77777777" w:rsidR="000978A4" w:rsidRDefault="00097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E4AEE5E" w14:textId="77777777" w:rsidR="000978A4" w:rsidRDefault="00097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BA785D4" w14:textId="77777777" w:rsidR="000978A4" w:rsidRDefault="00097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64C6159E" w14:textId="77777777" w:rsidR="000978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June 2019</w:t>
            </w:r>
          </w:p>
          <w:p w14:paraId="1E383521" w14:textId="77777777" w:rsidR="000978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September 2021</w:t>
            </w:r>
          </w:p>
          <w:p w14:paraId="6D5AE796" w14:textId="77777777" w:rsidR="000978A4" w:rsidRDefault="00097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37352F6" w14:textId="77777777" w:rsidR="000978A4" w:rsidRDefault="00097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A428FBF" w14:textId="77777777" w:rsidR="000978A4" w:rsidRDefault="00097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369146D6" w14:textId="77777777" w:rsidR="000978A4" w:rsidRDefault="00097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E575F46" w14:textId="77777777" w:rsidR="000978A4" w:rsidRDefault="00097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8EEF0F8" w14:textId="77777777" w:rsidR="000978A4" w:rsidRDefault="00097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19F538F" w14:textId="77777777" w:rsidR="000978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May 2018</w:t>
            </w:r>
          </w:p>
          <w:p w14:paraId="585532FF" w14:textId="77777777" w:rsidR="000978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August 2018</w:t>
            </w:r>
          </w:p>
          <w:p w14:paraId="57923442" w14:textId="77777777" w:rsidR="000978A4" w:rsidRDefault="00097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0978A4" w14:paraId="51AA94D8" w14:textId="77777777">
        <w:trPr>
          <w:trHeight w:val="2660"/>
        </w:trPr>
        <w:tc>
          <w:tcPr>
            <w:tcW w:w="1731" w:type="dxa"/>
          </w:tcPr>
          <w:p w14:paraId="50B9FFF3" w14:textId="77777777" w:rsidR="000978A4" w:rsidRDefault="000000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Projects</w:t>
            </w:r>
          </w:p>
          <w:p w14:paraId="0A9CF86E" w14:textId="77777777" w:rsidR="000978A4" w:rsidRDefault="000978A4"/>
          <w:p w14:paraId="42F33DB2" w14:textId="77777777" w:rsidR="000978A4" w:rsidRDefault="000978A4"/>
          <w:p w14:paraId="0892B62D" w14:textId="77777777" w:rsidR="000978A4" w:rsidRDefault="000978A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80" w:type="dxa"/>
            <w:gridSpan w:val="3"/>
            <w:shd w:val="clear" w:color="auto" w:fill="auto"/>
          </w:tcPr>
          <w:p w14:paraId="7F638E06" w14:textId="77777777" w:rsidR="000978A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PDF to Speech</w:t>
            </w:r>
          </w:p>
          <w:p w14:paraId="294C666E" w14:textId="77777777" w:rsidR="000978A4" w:rsidRDefault="000000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Java program which narrates text of PDF complete with GUI and multithreading</w:t>
            </w:r>
          </w:p>
          <w:p w14:paraId="7302532A" w14:textId="77777777" w:rsidR="000978A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Personal website</w:t>
            </w:r>
          </w:p>
          <w:p w14:paraId="3B3D5DDB" w14:textId="77777777" w:rsidR="000978A4" w:rsidRDefault="000000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Website integrated with CI/CD to automatically deploy changes on every repository change.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Uses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NextJS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and AWS for static site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hosting</w:t>
            </w:r>
            <w:proofErr w:type="gramEnd"/>
          </w:p>
          <w:p w14:paraId="3C466E1B" w14:textId="77777777" w:rsidR="000978A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Rust packet visualizer</w:t>
            </w:r>
          </w:p>
          <w:p w14:paraId="74FAC996" w14:textId="77777777" w:rsidR="000978A4" w:rsidRDefault="0000000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 intuitive way to visualize packets on your network - created in Rust. Makes use of multithreading and SDL2</w:t>
            </w:r>
          </w:p>
          <w:p w14:paraId="54148025" w14:textId="121CB3D2" w:rsidR="000978A4" w:rsidRDefault="00BC6BC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Markdown previewer</w:t>
            </w:r>
          </w:p>
          <w:p w14:paraId="3184E0A3" w14:textId="5445F272" w:rsidR="000978A4" w:rsidRDefault="00BC6BC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Used Haskell to render graphical preview in terminal 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sixels</w:t>
            </w:r>
            <w:proofErr w:type="spellEnd"/>
          </w:p>
        </w:tc>
      </w:tr>
      <w:tr w:rsidR="000978A4" w14:paraId="318A6458" w14:textId="77777777">
        <w:trPr>
          <w:trHeight w:val="1213"/>
        </w:trPr>
        <w:tc>
          <w:tcPr>
            <w:tcW w:w="1731" w:type="dxa"/>
          </w:tcPr>
          <w:p w14:paraId="181D1530" w14:textId="77777777" w:rsidR="000978A4" w:rsidRDefault="00000000">
            <w:pPr>
              <w:pStyle w:val="Heading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Awards &amp; Honors</w:t>
            </w:r>
          </w:p>
        </w:tc>
        <w:tc>
          <w:tcPr>
            <w:tcW w:w="7021" w:type="dxa"/>
            <w:gridSpan w:val="2"/>
          </w:tcPr>
          <w:p w14:paraId="2EC28970" w14:textId="77777777" w:rsidR="000978A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Presidential Scholarship Recipient                                             </w:t>
            </w:r>
          </w:p>
          <w:p w14:paraId="781F4D99" w14:textId="77777777" w:rsidR="000978A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Gopal Asha Lakhani Computer Science Scholarship Recipient   </w:t>
            </w:r>
          </w:p>
          <w:p w14:paraId="63F0E476" w14:textId="77777777" w:rsidR="000978A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Dean’s List   </w:t>
            </w:r>
          </w:p>
          <w:p w14:paraId="2B7962B4" w14:textId="77777777" w:rsidR="000978A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President’s List</w:t>
            </w:r>
          </w:p>
          <w:p w14:paraId="6ACC5314" w14:textId="77777777" w:rsidR="000978A4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Hispanic Scholarship Fund Scholar </w:t>
            </w:r>
          </w:p>
        </w:tc>
        <w:tc>
          <w:tcPr>
            <w:tcW w:w="2259" w:type="dxa"/>
          </w:tcPr>
          <w:p w14:paraId="3B9C0F3E" w14:textId="77777777" w:rsidR="000978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2015 – 2019</w:t>
            </w:r>
          </w:p>
          <w:p w14:paraId="6D01836E" w14:textId="77777777" w:rsidR="000978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2017 – 2019</w:t>
            </w:r>
          </w:p>
          <w:p w14:paraId="6E1BFEDB" w14:textId="77777777" w:rsidR="000978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2019</w:t>
            </w:r>
          </w:p>
          <w:p w14:paraId="430D06FA" w14:textId="77777777" w:rsidR="000978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2016 – 2019</w:t>
            </w:r>
          </w:p>
          <w:p w14:paraId="65D1828E" w14:textId="77777777" w:rsidR="000978A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2017</w:t>
            </w:r>
          </w:p>
        </w:tc>
      </w:tr>
      <w:tr w:rsidR="000978A4" w14:paraId="6D2B4229" w14:textId="77777777">
        <w:tc>
          <w:tcPr>
            <w:tcW w:w="1731" w:type="dxa"/>
          </w:tcPr>
          <w:p w14:paraId="253846E2" w14:textId="77777777" w:rsidR="000978A4" w:rsidRDefault="00000000">
            <w:pPr>
              <w:pStyle w:val="Heading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Skills</w:t>
            </w:r>
          </w:p>
          <w:p w14:paraId="7B040771" w14:textId="77777777" w:rsidR="000978A4" w:rsidRDefault="000978A4"/>
          <w:p w14:paraId="649E74DB" w14:textId="77777777" w:rsidR="000978A4" w:rsidRDefault="000978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80" w:type="dxa"/>
            <w:gridSpan w:val="3"/>
          </w:tcPr>
          <w:p w14:paraId="2DF5EAAC" w14:textId="39CA1C44" w:rsidR="000978A4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Proficient in </w:t>
            </w:r>
            <w:r w:rsidR="00BC6BC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C#,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Java, Python, JavaScript, PL/SQL Spring MVC, React</w:t>
            </w:r>
          </w:p>
          <w:p w14:paraId="4E389EA7" w14:textId="77777777" w:rsidR="000978A4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Stack software engineer experienced with front and back-end development</w:t>
            </w:r>
          </w:p>
        </w:tc>
      </w:tr>
    </w:tbl>
    <w:p w14:paraId="2F960267" w14:textId="77777777" w:rsidR="000978A4" w:rsidRDefault="000978A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978A4">
      <w:pgSz w:w="12240" w:h="15840"/>
      <w:pgMar w:top="720" w:right="1800" w:bottom="360" w:left="1800" w:header="576" w:footer="576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1EC0"/>
    <w:multiLevelType w:val="multilevel"/>
    <w:tmpl w:val="A2507A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9814D0"/>
    <w:multiLevelType w:val="multilevel"/>
    <w:tmpl w:val="2E861D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AA4EB6"/>
    <w:multiLevelType w:val="multilevel"/>
    <w:tmpl w:val="D15086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895BC4"/>
    <w:multiLevelType w:val="multilevel"/>
    <w:tmpl w:val="73DE75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1AE6D43"/>
    <w:multiLevelType w:val="multilevel"/>
    <w:tmpl w:val="DFFEA0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●.o.%3."/>
      <w:lvlJc w:val="left"/>
      <w:pPr>
        <w:ind w:left="2160" w:hanging="360"/>
      </w:pPr>
    </w:lvl>
    <w:lvl w:ilvl="3">
      <w:start w:val="1"/>
      <w:numFmt w:val="decimal"/>
      <w:lvlText w:val="●.o.%3.%4."/>
      <w:lvlJc w:val="left"/>
      <w:pPr>
        <w:ind w:left="2880" w:hanging="360"/>
      </w:pPr>
    </w:lvl>
    <w:lvl w:ilvl="4">
      <w:start w:val="1"/>
      <w:numFmt w:val="decimal"/>
      <w:lvlText w:val="●.o.%3.%4.%5."/>
      <w:lvlJc w:val="left"/>
      <w:pPr>
        <w:ind w:left="3600" w:hanging="360"/>
      </w:pPr>
    </w:lvl>
    <w:lvl w:ilvl="5">
      <w:start w:val="1"/>
      <w:numFmt w:val="decimal"/>
      <w:lvlText w:val="●.o.%3.%4.%5.%6."/>
      <w:lvlJc w:val="left"/>
      <w:pPr>
        <w:ind w:left="4320" w:hanging="360"/>
      </w:pPr>
    </w:lvl>
    <w:lvl w:ilvl="6">
      <w:start w:val="1"/>
      <w:numFmt w:val="decimal"/>
      <w:lvlText w:val="●.o.%3.%4.%5.%6.%7."/>
      <w:lvlJc w:val="left"/>
      <w:pPr>
        <w:ind w:left="5040" w:hanging="360"/>
      </w:pPr>
    </w:lvl>
    <w:lvl w:ilvl="7">
      <w:start w:val="1"/>
      <w:numFmt w:val="decimal"/>
      <w:lvlText w:val="●.o.%3.%4.%5.%6.%7.%8."/>
      <w:lvlJc w:val="left"/>
      <w:pPr>
        <w:ind w:left="5760" w:hanging="360"/>
      </w:pPr>
    </w:lvl>
    <w:lvl w:ilvl="8">
      <w:start w:val="1"/>
      <w:numFmt w:val="decimal"/>
      <w:lvlText w:val="●.o.%3.%4.%5.%6.%7.%8.%9."/>
      <w:lvlJc w:val="left"/>
      <w:pPr>
        <w:ind w:left="6480" w:hanging="360"/>
      </w:pPr>
    </w:lvl>
  </w:abstractNum>
  <w:abstractNum w:abstractNumId="5" w15:restartNumberingAfterBreak="0">
    <w:nsid w:val="7DA91E9F"/>
    <w:multiLevelType w:val="multilevel"/>
    <w:tmpl w:val="CB40EB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192987">
    <w:abstractNumId w:val="4"/>
  </w:num>
  <w:num w:numId="2" w16cid:durableId="168983309">
    <w:abstractNumId w:val="2"/>
  </w:num>
  <w:num w:numId="3" w16cid:durableId="1510875329">
    <w:abstractNumId w:val="3"/>
  </w:num>
  <w:num w:numId="4" w16cid:durableId="1015157132">
    <w:abstractNumId w:val="1"/>
  </w:num>
  <w:num w:numId="5" w16cid:durableId="1087849184">
    <w:abstractNumId w:val="0"/>
  </w:num>
  <w:num w:numId="6" w16cid:durableId="19113066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8A4"/>
    <w:rsid w:val="000978A4"/>
    <w:rsid w:val="00BC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6616D"/>
  <w15:docId w15:val="{10EA822B-5929-B640-9583-65856A6E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5F304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i/>
      <w:color w:val="3F202B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b/>
      <w:i/>
      <w:color w:val="5F304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/>
    </w:pPr>
    <w:rPr>
      <w:b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misael aguayo</cp:lastModifiedBy>
  <cp:revision>2</cp:revision>
  <dcterms:created xsi:type="dcterms:W3CDTF">2024-01-25T00:03:00Z</dcterms:created>
  <dcterms:modified xsi:type="dcterms:W3CDTF">2024-01-25T00:07:00Z</dcterms:modified>
</cp:coreProperties>
</file>